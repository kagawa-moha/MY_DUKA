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10800"/>
      </w:tblGrid>
      <w:tr w:rsidR="00EA415B" w14:paraId="7D05B2B0" w14:textId="77777777">
        <w:tc>
          <w:tcPr>
            <w:tcW w:w="11016" w:type="dxa"/>
            <w:shd w:val="clear" w:color="auto" w:fill="495E00" w:themeFill="accent1" w:themeFillShade="80"/>
          </w:tcPr>
          <w:p w14:paraId="199B7C8B" w14:textId="14A88EF4" w:rsidR="00EA415B" w:rsidRDefault="00806964">
            <w:pPr>
              <w:pStyle w:val="Month"/>
            </w:pPr>
            <w:r>
              <w:t>APPRILL</w:t>
            </w:r>
          </w:p>
        </w:tc>
      </w:tr>
      <w:tr w:rsidR="00EA415B" w14:paraId="7E01278C" w14:textId="77777777">
        <w:tc>
          <w:tcPr>
            <w:tcW w:w="1101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14:paraId="5EA5141B" w14:textId="77777777" w:rsidR="00EA415B" w:rsidRDefault="00375B27" w:rsidP="00806964">
            <w:pPr>
              <w:pStyle w:val="Year"/>
              <w:jc w:val="left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806964">
              <w:t>2023</w:t>
            </w:r>
            <w:r>
              <w:fldChar w:fldCharType="end"/>
            </w:r>
          </w:p>
        </w:tc>
      </w:tr>
      <w:tr w:rsidR="00EA415B" w14:paraId="61A4396B" w14:textId="77777777">
        <w:tc>
          <w:tcPr>
            <w:tcW w:w="11016" w:type="dxa"/>
            <w:tcBorders>
              <w:top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14:paraId="0D571A9A" w14:textId="77777777" w:rsidR="00EA415B" w:rsidRDefault="00806964">
            <w:pPr>
              <w:pStyle w:val="Subtitle"/>
            </w:pPr>
            <w:sdt>
              <w:sdtPr>
                <w:id w:val="31938203"/>
                <w:placeholder>
                  <w:docPart w:val="0889AE6E84E84FA6927D28281D0C8011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Subtitle</w:t>
                </w:r>
              </w:sdtContent>
            </w:sdt>
          </w:p>
        </w:tc>
      </w:tr>
    </w:tbl>
    <w:tbl>
      <w:tblPr>
        <w:tblStyle w:val="PlainTable4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20" w:firstRow="1" w:lastRow="0" w:firstColumn="0" w:lastColumn="0" w:noHBand="1" w:noVBand="1"/>
        <w:tblCaption w:val="Layout table"/>
      </w:tblPr>
      <w:tblGrid>
        <w:gridCol w:w="6614"/>
        <w:gridCol w:w="4186"/>
      </w:tblGrid>
      <w:tr w:rsidR="00EA415B" w14:paraId="6E0483BD" w14:textId="77777777" w:rsidTr="00864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312"/>
        </w:trPr>
        <w:tc>
          <w:tcPr>
            <w:tcW w:w="6614" w:type="dxa"/>
            <w:tcMar>
              <w:left w:w="403" w:type="dxa"/>
            </w:tcMar>
          </w:tcPr>
          <w:p w14:paraId="743BB5E7" w14:textId="77777777" w:rsidR="00EA415B" w:rsidRDefault="00806964">
            <w:pPr>
              <w:pStyle w:val="Title"/>
            </w:pPr>
            <w:sdt>
              <w:sdtPr>
                <w:id w:val="1498380741"/>
                <w:placeholder>
                  <w:docPart w:val="E400D974011D4D0DA5A1F41CCEE15B70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Title</w:t>
                </w:r>
              </w:sdtContent>
            </w:sdt>
          </w:p>
          <w:p w14:paraId="31BE5EAC" w14:textId="77777777" w:rsidR="00EA415B" w:rsidRPr="00C11138" w:rsidRDefault="00806964">
            <w:pPr>
              <w:pStyle w:val="BodyText"/>
            </w:pPr>
            <w:sdt>
              <w:sdtPr>
                <w:id w:val="-794213661"/>
                <w:placeholder>
                  <w:docPart w:val="B37100D59E484B7589615CD86123D101"/>
                </w:placeholder>
                <w:temporary/>
                <w:showingPlcHdr/>
                <w15:appearance w15:val="hidden"/>
              </w:sdtPr>
              <w:sdtEndPr/>
              <w:sdtContent>
                <w:r w:rsidR="00375B27">
      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      </w:r>
              </w:sdtContent>
            </w:sdt>
          </w:p>
        </w:tc>
        <w:tc>
          <w:tcPr>
            <w:tcW w:w="4186" w:type="dxa"/>
          </w:tcPr>
          <w:p w14:paraId="6F42BAC8" w14:textId="77777777" w:rsidR="00EA415B" w:rsidRDefault="00375B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EF852E" wp14:editId="5AD4E48A">
                  <wp:extent cx="2135697" cy="1480921"/>
                  <wp:effectExtent l="152400" t="190500" r="245745" b="233680"/>
                  <wp:docPr id="1" name="Placeholder" title="Photo of a toucan in a green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10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Calendar"/>
        <w:tblW w:w="5000" w:type="pct"/>
        <w:tblLook w:val="0420" w:firstRow="1" w:lastRow="0" w:firstColumn="0" w:lastColumn="0" w:noHBand="0" w:noVBand="1"/>
        <w:tblCaption w:val="Layout table"/>
      </w:tblPr>
      <w:tblGrid>
        <w:gridCol w:w="1536"/>
        <w:gridCol w:w="1538"/>
        <w:gridCol w:w="1540"/>
        <w:gridCol w:w="1552"/>
        <w:gridCol w:w="1543"/>
        <w:gridCol w:w="1533"/>
        <w:gridCol w:w="1542"/>
      </w:tblGrid>
      <w:tr w:rsidR="00EA415B" w14:paraId="2492BF36" w14:textId="77777777" w:rsidTr="00EA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523AEB8D" w14:textId="123DFA64" w:rsidR="00EA415B" w:rsidRDefault="00806964">
            <w:r>
              <w:t>MATHS</w:t>
            </w: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396B6F1E" w14:textId="0E821BD4" w:rsidR="00EA415B" w:rsidRDefault="00806964">
            <w:r>
              <w:t>PHYSICS</w:t>
            </w: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6992A524" w14:textId="2F25AE91" w:rsidR="00EA415B" w:rsidRDefault="00806964">
            <w:r>
              <w:t>MATHS</w:t>
            </w:r>
          </w:p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39D64EB7" w14:textId="37649480" w:rsidR="00EA415B" w:rsidRDefault="00806964">
            <w:r>
              <w:t>FREE</w:t>
            </w: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6D9686E3" w14:textId="5C4272C6" w:rsidR="00EA415B" w:rsidRDefault="00806964">
            <w:r>
              <w:t>MATHS</w:t>
            </w:r>
          </w:p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42C1AC73" w14:textId="4C445A62" w:rsidR="00EA415B" w:rsidRDefault="00806964">
            <w:r>
              <w:t>MATHS</w:t>
            </w:r>
          </w:p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1B018688" w14:textId="65B81085" w:rsidR="00EA415B" w:rsidRDefault="00806964">
            <w:r>
              <w:t>FREE</w:t>
            </w:r>
          </w:p>
        </w:tc>
      </w:tr>
      <w:tr w:rsidR="00EA415B" w14:paraId="69178EB8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2BA189BC" w14:textId="702EB1DB" w:rsidR="00EA415B" w:rsidRDefault="00806964">
            <w:r>
              <w:t>ENG</w:t>
            </w: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6F2DB63A" w14:textId="4D1A53A3" w:rsidR="00EA415B" w:rsidRDefault="00806964">
            <w:r>
              <w:t>BIOLOGY</w:t>
            </w: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47B4D378" w14:textId="335F252E" w:rsidR="00EA415B" w:rsidRDefault="00806964">
            <w:r>
              <w:t>MATHS</w:t>
            </w:r>
          </w:p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7F217AEE" w14:textId="52D4F6E7" w:rsidR="00EA415B" w:rsidRDefault="00806964">
            <w:r>
              <w:t>FREE</w:t>
            </w: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42760295" w14:textId="39062747" w:rsidR="00EA415B" w:rsidRDefault="00806964">
            <w:r>
              <w:t>FREE</w:t>
            </w:r>
          </w:p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444DED5D" w14:textId="143F3D81" w:rsidR="00EA415B" w:rsidRDefault="00806964">
            <w:r>
              <w:t>MATHS</w:t>
            </w:r>
          </w:p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7C97DD73" w14:textId="73C96E96" w:rsidR="00EA415B" w:rsidRDefault="00806964">
            <w:proofErr w:type="gramStart"/>
            <w:r>
              <w:t>P.E</w:t>
            </w:r>
            <w:proofErr w:type="gramEnd"/>
          </w:p>
        </w:tc>
      </w:tr>
      <w:tr w:rsidR="00EA415B" w14:paraId="6A7F3655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1995E6B5" w14:textId="6A550DFB" w:rsidR="00EA415B" w:rsidRDefault="00806964">
            <w:r>
              <w:t>KIS</w:t>
            </w: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26C07FF4" w14:textId="27CFE40A" w:rsidR="00EA415B" w:rsidRDefault="00806964">
            <w:r>
              <w:t>MATHS</w:t>
            </w: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41F97115" w14:textId="605E4AF4" w:rsidR="00EA415B" w:rsidRDefault="00806964">
            <w:r>
              <w:t>PHYSICS</w:t>
            </w:r>
          </w:p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19740A5F" w14:textId="1B776DD0" w:rsidR="00EA415B" w:rsidRDefault="00806964">
            <w:r>
              <w:t>FREE</w:t>
            </w: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13BEACE4" w14:textId="5EF7232D" w:rsidR="00EA415B" w:rsidRDefault="00806964">
            <w:r>
              <w:t>FREE</w:t>
            </w:r>
          </w:p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14FB5A28" w14:textId="0AC93B5B" w:rsidR="00EA415B" w:rsidRDefault="00806964">
            <w:r>
              <w:t>CHEM</w:t>
            </w:r>
          </w:p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09BE7445" w14:textId="6818661C" w:rsidR="00EA415B" w:rsidRDefault="00806964">
            <w:r>
              <w:t>MATHS</w:t>
            </w:r>
          </w:p>
        </w:tc>
      </w:tr>
      <w:tr w:rsidR="00EA415B" w14:paraId="1826DBF1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24FF7F5C" w14:textId="31CEB7AC" w:rsidR="00EA415B" w:rsidRDefault="00806964">
            <w:r>
              <w:t>ARA</w:t>
            </w: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78C5BE64" w14:textId="154DE536" w:rsidR="00EA415B" w:rsidRDefault="00806964">
            <w:r>
              <w:t>ENG</w:t>
            </w: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5525F797" w14:textId="255770CE" w:rsidR="00EA415B" w:rsidRDefault="00806964">
            <w:r>
              <w:t>HIS/GEO</w:t>
            </w:r>
          </w:p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2C984009" w14:textId="4894AE6A" w:rsidR="00EA415B" w:rsidRDefault="00806964">
            <w:r>
              <w:t>FREE</w:t>
            </w: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67DD6D7D" w14:textId="7090923A" w:rsidR="00EA415B" w:rsidRDefault="00806964">
            <w:r>
              <w:t>FREE</w:t>
            </w:r>
          </w:p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34BE348B" w14:textId="2B287D36" w:rsidR="00EA415B" w:rsidRDefault="00806964">
            <w:r>
              <w:t>CHEM</w:t>
            </w:r>
          </w:p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7FF2940E" w14:textId="378AF3B5" w:rsidR="00EA415B" w:rsidRDefault="00806964">
            <w:r>
              <w:t>FREE</w:t>
            </w:r>
          </w:p>
        </w:tc>
      </w:tr>
      <w:tr w:rsidR="00EA415B" w14:paraId="090EAC24" w14:textId="77777777" w:rsidTr="00EA415B">
        <w:trPr>
          <w:trHeight w:hRule="exact" w:val="864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14:paraId="1312D70D" w14:textId="01AE4057" w:rsidR="00EA415B" w:rsidRDefault="00806964">
            <w:r>
              <w:t>HIS/GEO</w:t>
            </w:r>
          </w:p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14:paraId="54D0D68D" w14:textId="3B299172" w:rsidR="00EA415B" w:rsidRDefault="00806964">
            <w:r>
              <w:t>A/B/C</w:t>
            </w:r>
          </w:p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14:paraId="6AC3CE57" w14:textId="2CA7E51F" w:rsidR="00EA415B" w:rsidRDefault="00806964">
            <w:r>
              <w:t>BIOLOGY</w:t>
            </w:r>
          </w:p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14:paraId="74CFC7C1" w14:textId="7A4ED082" w:rsidR="00EA415B" w:rsidRDefault="00806964">
            <w:r>
              <w:t>FREE</w:t>
            </w:r>
          </w:p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14:paraId="622F2362" w14:textId="3DA3C749" w:rsidR="00EA415B" w:rsidRDefault="00806964">
            <w:r>
              <w:t>FREE</w:t>
            </w:r>
          </w:p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14:paraId="456D5293" w14:textId="0200F200" w:rsidR="00EA415B" w:rsidRDefault="00806964">
            <w:r>
              <w:t>PHYSICS</w:t>
            </w:r>
          </w:p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14:paraId="0E05A16E" w14:textId="0EA88643" w:rsidR="00EA415B" w:rsidRDefault="00806964">
            <w:r>
              <w:t>KIS</w:t>
            </w:r>
          </w:p>
        </w:tc>
      </w:tr>
      <w:tr w:rsidR="00EA415B" w14:paraId="23401FAC" w14:textId="77777777" w:rsidTr="00EA415B">
        <w:tc>
          <w:tcPr>
            <w:tcW w:w="1536" w:type="dxa"/>
            <w:tcBorders>
              <w:top w:val="single" w:sz="6" w:space="0" w:color="BFBFBF" w:themeColor="background1" w:themeShade="BF"/>
            </w:tcBorders>
          </w:tcPr>
          <w:p w14:paraId="12EE96E1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864B23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 w:rsidR="00CD72B7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D72B7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 w:rsidR="00CD72B7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CD72B7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</w:tcBorders>
          </w:tcPr>
          <w:p w14:paraId="661EF93F" w14:textId="77777777" w:rsidR="00EA415B" w:rsidRDefault="00375B27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864B23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 w:rsidR="00CD72B7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CD72B7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 w:rsidR="00CD72B7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</w:tcBorders>
          </w:tcPr>
          <w:p w14:paraId="4D4CD8FA" w14:textId="77777777" w:rsidR="00EA415B" w:rsidRDefault="00EA415B">
            <w:pPr>
              <w:pStyle w:val="Dates"/>
            </w:pPr>
          </w:p>
        </w:tc>
        <w:tc>
          <w:tcPr>
            <w:tcW w:w="1552" w:type="dxa"/>
            <w:tcBorders>
              <w:top w:val="single" w:sz="6" w:space="0" w:color="BFBFBF" w:themeColor="background1" w:themeShade="BF"/>
            </w:tcBorders>
          </w:tcPr>
          <w:p w14:paraId="182CC8A9" w14:textId="77777777" w:rsidR="00EA415B" w:rsidRDefault="00EA415B">
            <w:pPr>
              <w:pStyle w:val="Dates"/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</w:tcBorders>
          </w:tcPr>
          <w:p w14:paraId="091ACD12" w14:textId="77777777" w:rsidR="00EA415B" w:rsidRDefault="00EA415B">
            <w:pPr>
              <w:pStyle w:val="Dates"/>
            </w:pPr>
          </w:p>
        </w:tc>
        <w:tc>
          <w:tcPr>
            <w:tcW w:w="1533" w:type="dxa"/>
            <w:tcBorders>
              <w:top w:val="single" w:sz="6" w:space="0" w:color="BFBFBF" w:themeColor="background1" w:themeShade="BF"/>
            </w:tcBorders>
          </w:tcPr>
          <w:p w14:paraId="6439DE90" w14:textId="77777777" w:rsidR="00EA415B" w:rsidRDefault="00EA415B">
            <w:pPr>
              <w:pStyle w:val="Dates"/>
            </w:pPr>
          </w:p>
        </w:tc>
        <w:tc>
          <w:tcPr>
            <w:tcW w:w="1542" w:type="dxa"/>
            <w:tcBorders>
              <w:top w:val="single" w:sz="6" w:space="0" w:color="BFBFBF" w:themeColor="background1" w:themeShade="BF"/>
            </w:tcBorders>
          </w:tcPr>
          <w:p w14:paraId="1B1C2EE7" w14:textId="77777777" w:rsidR="00EA415B" w:rsidRDefault="00EA415B">
            <w:pPr>
              <w:pStyle w:val="Dates"/>
            </w:pPr>
          </w:p>
        </w:tc>
      </w:tr>
      <w:tr w:rsidR="00EA415B" w14:paraId="0AA2BC5A" w14:textId="77777777" w:rsidTr="00EA415B">
        <w:trPr>
          <w:trHeight w:hRule="exact" w:val="864"/>
        </w:trPr>
        <w:tc>
          <w:tcPr>
            <w:tcW w:w="1536" w:type="dxa"/>
          </w:tcPr>
          <w:p w14:paraId="6E0BD576" w14:textId="30E5AE89" w:rsidR="00EA415B" w:rsidRDefault="00806964">
            <w:r>
              <w:t>CHEM</w:t>
            </w:r>
          </w:p>
        </w:tc>
        <w:tc>
          <w:tcPr>
            <w:tcW w:w="1538" w:type="dxa"/>
          </w:tcPr>
          <w:p w14:paraId="5708F0C0" w14:textId="232C5CC3" w:rsidR="00EA415B" w:rsidRDefault="00806964">
            <w:r>
              <w:t>MATHS</w:t>
            </w:r>
          </w:p>
        </w:tc>
        <w:tc>
          <w:tcPr>
            <w:tcW w:w="1540" w:type="dxa"/>
          </w:tcPr>
          <w:p w14:paraId="0D08CA59" w14:textId="7B5F5A0A" w:rsidR="00EA415B" w:rsidRDefault="00806964">
            <w:r>
              <w:t>CHEM</w:t>
            </w:r>
          </w:p>
        </w:tc>
        <w:tc>
          <w:tcPr>
            <w:tcW w:w="1552" w:type="dxa"/>
          </w:tcPr>
          <w:p w14:paraId="25476E95" w14:textId="3E0EF1CC" w:rsidR="00EA415B" w:rsidRDefault="00806964">
            <w:r>
              <w:t>HIS/GEO</w:t>
            </w:r>
          </w:p>
        </w:tc>
        <w:tc>
          <w:tcPr>
            <w:tcW w:w="1543" w:type="dxa"/>
          </w:tcPr>
          <w:p w14:paraId="406A1116" w14:textId="69F8E2BF" w:rsidR="00EA415B" w:rsidRDefault="00806964">
            <w:r>
              <w:t>FREE</w:t>
            </w:r>
          </w:p>
        </w:tc>
        <w:tc>
          <w:tcPr>
            <w:tcW w:w="1533" w:type="dxa"/>
          </w:tcPr>
          <w:p w14:paraId="401E535B" w14:textId="4745A84B" w:rsidR="00EA415B" w:rsidRDefault="00806964">
            <w:r>
              <w:t>FREE</w:t>
            </w:r>
          </w:p>
        </w:tc>
        <w:tc>
          <w:tcPr>
            <w:tcW w:w="1542" w:type="dxa"/>
          </w:tcPr>
          <w:p w14:paraId="6670A625" w14:textId="1609C0DC" w:rsidR="00EA415B" w:rsidRDefault="00806964">
            <w:r>
              <w:t>SET BOOKS</w:t>
            </w:r>
          </w:p>
        </w:tc>
      </w:tr>
    </w:tbl>
    <w:p w14:paraId="2020732F" w14:textId="77777777" w:rsidR="00EA415B" w:rsidRDefault="00806964">
      <w:pPr>
        <w:pStyle w:val="Quote"/>
      </w:pPr>
      <w:sdt>
        <w:sdtPr>
          <w:id w:val="31938234"/>
          <w:placeholder>
            <w:docPart w:val="21A9D4D10F0542599FBABF11A839F405"/>
          </w:placeholder>
          <w:temporary/>
          <w:showingPlcHdr/>
          <w15:appearance w15:val="hidden"/>
        </w:sdtPr>
        <w:sdtEndPr/>
        <w:sdtContent>
          <w:r w:rsidR="00375B27"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sdtContent>
      </w:sdt>
    </w:p>
    <w:sectPr w:rsidR="00EA415B"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2E23D" w14:textId="77777777" w:rsidR="00806964" w:rsidRDefault="00806964">
      <w:pPr>
        <w:spacing w:before="0" w:after="0"/>
      </w:pPr>
      <w:r>
        <w:separator/>
      </w:r>
    </w:p>
  </w:endnote>
  <w:endnote w:type="continuationSeparator" w:id="0">
    <w:p w14:paraId="1B913D30" w14:textId="77777777" w:rsidR="00806964" w:rsidRDefault="0080696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07021" w14:textId="77777777" w:rsidR="00806964" w:rsidRDefault="00806964">
      <w:pPr>
        <w:spacing w:before="0" w:after="0"/>
      </w:pPr>
      <w:r>
        <w:separator/>
      </w:r>
    </w:p>
  </w:footnote>
  <w:footnote w:type="continuationSeparator" w:id="0">
    <w:p w14:paraId="1897DCF8" w14:textId="77777777" w:rsidR="00806964" w:rsidRDefault="0080696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DC5C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6C39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58B0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909EC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0AF67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20E0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EF6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E8C7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A4D7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9213886">
    <w:abstractNumId w:val="9"/>
  </w:num>
  <w:num w:numId="2" w16cid:durableId="504050958">
    <w:abstractNumId w:val="7"/>
  </w:num>
  <w:num w:numId="3" w16cid:durableId="1897357373">
    <w:abstractNumId w:val="6"/>
  </w:num>
  <w:num w:numId="4" w16cid:durableId="834106791">
    <w:abstractNumId w:val="5"/>
  </w:num>
  <w:num w:numId="5" w16cid:durableId="1062751639">
    <w:abstractNumId w:val="4"/>
  </w:num>
  <w:num w:numId="6" w16cid:durableId="1867520171">
    <w:abstractNumId w:val="8"/>
  </w:num>
  <w:num w:numId="7" w16cid:durableId="1224609123">
    <w:abstractNumId w:val="3"/>
  </w:num>
  <w:num w:numId="8" w16cid:durableId="858666074">
    <w:abstractNumId w:val="2"/>
  </w:num>
  <w:num w:numId="9" w16cid:durableId="453864203">
    <w:abstractNumId w:val="1"/>
  </w:num>
  <w:num w:numId="10" w16cid:durableId="150596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/31/2023"/>
    <w:docVar w:name="MonthStart" w:val="1/1/2023"/>
    <w:docVar w:name="ShowDynamicGuides" w:val="1"/>
    <w:docVar w:name="ShowMarginGuides" w:val="0"/>
    <w:docVar w:name="ShowOutlines" w:val="0"/>
    <w:docVar w:name="ShowStaticGuides" w:val="0"/>
  </w:docVars>
  <w:rsids>
    <w:rsidRoot w:val="00806964"/>
    <w:rsid w:val="0001505C"/>
    <w:rsid w:val="00124ADC"/>
    <w:rsid w:val="00193E15"/>
    <w:rsid w:val="0025748C"/>
    <w:rsid w:val="002F7032"/>
    <w:rsid w:val="00320631"/>
    <w:rsid w:val="00320970"/>
    <w:rsid w:val="00375B27"/>
    <w:rsid w:val="004611C0"/>
    <w:rsid w:val="0054464E"/>
    <w:rsid w:val="005B0C48"/>
    <w:rsid w:val="005C1ACC"/>
    <w:rsid w:val="0064687B"/>
    <w:rsid w:val="006B2635"/>
    <w:rsid w:val="00727D33"/>
    <w:rsid w:val="00806964"/>
    <w:rsid w:val="00812DAD"/>
    <w:rsid w:val="0081356A"/>
    <w:rsid w:val="00864B23"/>
    <w:rsid w:val="008F0AEB"/>
    <w:rsid w:val="00925ED9"/>
    <w:rsid w:val="00997C7D"/>
    <w:rsid w:val="009A164A"/>
    <w:rsid w:val="009A7C5B"/>
    <w:rsid w:val="00B864F3"/>
    <w:rsid w:val="00BC6A26"/>
    <w:rsid w:val="00BF0FEE"/>
    <w:rsid w:val="00BF4383"/>
    <w:rsid w:val="00C11138"/>
    <w:rsid w:val="00C41633"/>
    <w:rsid w:val="00CB00F4"/>
    <w:rsid w:val="00CD72B7"/>
    <w:rsid w:val="00D63803"/>
    <w:rsid w:val="00D86D82"/>
    <w:rsid w:val="00E52FF7"/>
    <w:rsid w:val="00EA415B"/>
    <w:rsid w:val="00F0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53B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D33"/>
  </w:style>
  <w:style w:type="paragraph" w:styleId="Heading1">
    <w:name w:val="heading 1"/>
    <w:basedOn w:val="Normal"/>
    <w:next w:val="Normal"/>
    <w:link w:val="Heading1Char"/>
    <w:uiPriority w:val="9"/>
    <w:semiHidden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5"/>
    <w:qFormat/>
    <w:pPr>
      <w:spacing w:after="120" w:line="276" w:lineRule="auto"/>
    </w:pPr>
  </w:style>
  <w:style w:type="character" w:customStyle="1" w:styleId="BodyTextChar">
    <w:name w:val="Body Text Char"/>
    <w:basedOn w:val="DefaultParagraphFont"/>
    <w:link w:val="BodyText"/>
    <w:uiPriority w:val="5"/>
    <w:rPr>
      <w:sz w:val="20"/>
    </w:rPr>
  </w:style>
  <w:style w:type="paragraph" w:customStyle="1" w:styleId="Month">
    <w:name w:val="Month"/>
    <w:basedOn w:val="Normal"/>
    <w:uiPriority w:val="1"/>
    <w:unhideWhenUsed/>
    <w:qFormat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Year">
    <w:name w:val="Year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itle">
    <w:name w:val="Subtitle"/>
    <w:basedOn w:val="Normal"/>
    <w:link w:val="SubtitleChar"/>
    <w:uiPriority w:val="3"/>
    <w:unhideWhenUsed/>
    <w:qFormat/>
    <w:pPr>
      <w:spacing w:before="120" w:after="120"/>
    </w:pPr>
    <w:rPr>
      <w:b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color w:val="FFFFFF" w:themeColor="background1"/>
      <w:sz w:val="24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240" w:after="120"/>
    </w:pPr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color w:val="495E00" w:themeColor="accent1" w:themeShade="80"/>
      <w:spacing w:val="5"/>
      <w:kern w:val="28"/>
      <w:sz w:val="40"/>
      <w:szCs w:val="40"/>
    </w:rPr>
  </w:style>
  <w:style w:type="paragraph" w:customStyle="1" w:styleId="Days">
    <w:name w:val="Days"/>
    <w:basedOn w:val="Normal"/>
    <w:uiPriority w:val="6"/>
    <w:qFormat/>
    <w:pPr>
      <w:jc w:val="center"/>
    </w:pPr>
    <w:rPr>
      <w:color w:val="595959" w:themeColor="text1" w:themeTint="A6"/>
      <w:szCs w:val="24"/>
    </w:rPr>
  </w:style>
  <w:style w:type="table" w:customStyle="1" w:styleId="TableCalendar">
    <w:name w:val="Table Calendar"/>
    <w:basedOn w:val="Table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7"/>
    <w:qFormat/>
    <w:pPr>
      <w:spacing w:before="0" w:after="0"/>
      <w:jc w:val="right"/>
    </w:pPr>
    <w:rPr>
      <w:color w:val="7F7F7F" w:themeColor="text1" w:themeTint="80"/>
    </w:rPr>
  </w:style>
  <w:style w:type="paragraph" w:styleId="BalloonText">
    <w:name w:val="Balloon Text"/>
    <w:basedOn w:val="Normal"/>
    <w:link w:val="BalloonText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19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19"/>
    <w:semiHidden/>
    <w:unhideWhenUsed/>
  </w:style>
  <w:style w:type="paragraph" w:styleId="BlockText">
    <w:name w:val="Block Text"/>
    <w:basedOn w:val="Normal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BodyText2">
    <w:name w:val="Body Text 2"/>
    <w:basedOn w:val="Normal"/>
    <w:link w:val="BodyText2Char"/>
    <w:uiPriority w:val="19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1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19"/>
    <w:semiHidden/>
    <w:unhideWhenUsed/>
    <w:pPr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19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19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uiPriority w:val="1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uiPriority w:val="19"/>
    <w:semiHidden/>
    <w:rPr>
      <w:sz w:val="20"/>
    </w:rPr>
  </w:style>
  <w:style w:type="paragraph" w:styleId="BodyTextIndent2">
    <w:name w:val="Body Text Indent 2"/>
    <w:basedOn w:val="Normal"/>
    <w:link w:val="BodyTextIndent2Char"/>
    <w:uiPriority w:val="1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19"/>
    <w:semiHidden/>
    <w:rPr>
      <w:sz w:val="20"/>
    </w:rPr>
  </w:style>
  <w:style w:type="paragraph" w:styleId="BodyTextIndent3">
    <w:name w:val="Body Text Indent 3"/>
    <w:basedOn w:val="Normal"/>
    <w:link w:val="BodyTextIndent3Char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Closing">
    <w:name w:val="Closing"/>
    <w:basedOn w:val="Normal"/>
    <w:link w:val="ClosingChar"/>
    <w:uiPriority w:val="1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19"/>
    <w:semiHidden/>
    <w:rPr>
      <w:sz w:val="20"/>
    </w:rPr>
  </w:style>
  <w:style w:type="paragraph" w:styleId="CommentText">
    <w:name w:val="annotation text"/>
    <w:basedOn w:val="Normal"/>
    <w:link w:val="CommentTextChar"/>
    <w:uiPriority w:val="19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19"/>
    <w:semiHidden/>
    <w:unhideWhenUsed/>
  </w:style>
  <w:style w:type="character" w:customStyle="1" w:styleId="DateChar">
    <w:name w:val="Date Char"/>
    <w:basedOn w:val="DefaultParagraphFont"/>
    <w:link w:val="Date"/>
    <w:uiPriority w:val="19"/>
    <w:semiHidden/>
    <w:rPr>
      <w:sz w:val="20"/>
    </w:rPr>
  </w:style>
  <w:style w:type="paragraph" w:styleId="DocumentMap">
    <w:name w:val="Document Map"/>
    <w:basedOn w:val="Normal"/>
    <w:link w:val="DocumentMapChar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19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1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19"/>
    <w:semiHidden/>
    <w:rPr>
      <w:sz w:val="20"/>
    </w:rPr>
  </w:style>
  <w:style w:type="paragraph" w:styleId="EndnoteText">
    <w:name w:val="endnote text"/>
    <w:basedOn w:val="Normal"/>
    <w:link w:val="EndnoteTextChar"/>
    <w:uiPriority w:val="19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19"/>
    <w:semiHidden/>
    <w:rPr>
      <w:sz w:val="20"/>
      <w:szCs w:val="20"/>
    </w:rPr>
  </w:style>
  <w:style w:type="paragraph" w:styleId="EnvelopeAddress">
    <w:name w:val="envelope address"/>
    <w:basedOn w:val="Normal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Header">
    <w:name w:val="header"/>
    <w:basedOn w:val="Normal"/>
    <w:link w:val="HeaderChar"/>
    <w:uiPriority w:val="99"/>
    <w:semiHidden/>
    <w:pPr>
      <w:spacing w:before="0" w:after="0"/>
    </w:pPr>
  </w:style>
  <w:style w:type="paragraph" w:styleId="FootnoteText">
    <w:name w:val="footnote text"/>
    <w:basedOn w:val="Normal"/>
    <w:link w:val="FootnoteTextChar"/>
    <w:uiPriority w:val="19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7D33"/>
  </w:style>
  <w:style w:type="paragraph" w:styleId="Footer">
    <w:name w:val="footer"/>
    <w:basedOn w:val="Normal"/>
    <w:link w:val="FooterChar"/>
    <w:uiPriority w:val="99"/>
    <w:semiHidden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727D33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1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19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19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19"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uiPriority w:val="19"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uiPriority w:val="19"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uiPriority w:val="19"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uiPriority w:val="19"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uiPriority w:val="19"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uiPriority w:val="19"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uiPriority w:val="19"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uiPriority w:val="19"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1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1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1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1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1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1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1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1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1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1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1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1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1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1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1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1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1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1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19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pPr>
      <w:spacing w:before="0" w:after="0"/>
    </w:pPr>
  </w:style>
  <w:style w:type="paragraph" w:styleId="NormalWeb">
    <w:name w:val="Normal (Web)"/>
    <w:basedOn w:val="Normal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1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1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19"/>
    <w:semiHidden/>
    <w:rPr>
      <w:sz w:val="20"/>
    </w:rPr>
  </w:style>
  <w:style w:type="paragraph" w:styleId="PlainText">
    <w:name w:val="Plain Text"/>
    <w:basedOn w:val="Normal"/>
    <w:link w:val="PlainTextChar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19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link w:val="QuoteChar"/>
    <w:uiPriority w:val="8"/>
    <w:unhideWhenUsed/>
    <w:qFormat/>
    <w:pPr>
      <w:spacing w:before="240" w:after="0" w:line="276" w:lineRule="auto"/>
      <w:contextualSpacing/>
      <w:jc w:val="center"/>
    </w:pPr>
    <w:rPr>
      <w:iCs/>
    </w:rPr>
  </w:style>
  <w:style w:type="character" w:customStyle="1" w:styleId="QuoteChar">
    <w:name w:val="Quote Char"/>
    <w:basedOn w:val="DefaultParagraphFont"/>
    <w:link w:val="Quote"/>
    <w:uiPriority w:val="8"/>
    <w:rPr>
      <w:iCs/>
    </w:rPr>
  </w:style>
  <w:style w:type="paragraph" w:styleId="Salutation">
    <w:name w:val="Salutation"/>
    <w:basedOn w:val="Normal"/>
    <w:next w:val="Normal"/>
    <w:link w:val="SalutationChar"/>
    <w:uiPriority w:val="1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19"/>
    <w:semiHidden/>
    <w:rPr>
      <w:sz w:val="20"/>
    </w:rPr>
  </w:style>
  <w:style w:type="paragraph" w:styleId="Signature">
    <w:name w:val="Signature"/>
    <w:basedOn w:val="Normal"/>
    <w:link w:val="SignatureChar"/>
    <w:uiPriority w:val="1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semiHidden/>
    <w:rPr>
      <w:sz w:val="20"/>
    </w:rPr>
  </w:style>
  <w:style w:type="paragraph" w:styleId="TableofAuthorities">
    <w:name w:val="table of authorities"/>
    <w:basedOn w:val="Normal"/>
    <w:next w:val="Normal"/>
    <w:uiPriority w:val="19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uiPriority w:val="19"/>
    <w:semiHidden/>
    <w:unhideWhenUsed/>
  </w:style>
  <w:style w:type="paragraph" w:styleId="TOAHeading">
    <w:name w:val="toa heading"/>
    <w:basedOn w:val="Normal"/>
    <w:next w:val="Normal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14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14"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4"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4"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4"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4"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4"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4"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4"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uiPriority w:val="14"/>
    <w:semiHidden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D33"/>
  </w:style>
  <w:style w:type="table" w:styleId="PlainTable4">
    <w:name w:val="Plain Table 4"/>
    <w:basedOn w:val="TableNormal"/>
    <w:uiPriority w:val="99"/>
    <w:rsid w:val="00864B23"/>
    <w:pPr>
      <w:spacing w:after="0"/>
    </w:pPr>
    <w:tblPr>
      <w:tblStyleRowBandSize w:val="1"/>
      <w:tblStyleColBandSize w:val="1"/>
    </w:tbl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semiHidden/>
    <w:rPr>
      <w:color w:val="808080"/>
    </w:rPr>
  </w:style>
  <w:style w:type="table" w:styleId="TableGrid">
    <w:name w:val="Table Grid"/>
    <w:basedOn w:val="TableNormal"/>
    <w:uiPriority w:val="59"/>
    <w:rsid w:val="00864B2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16B764DE-9AAA-4509-93CC-AC078F68B9AF%7d\%7b7F34514E-CDE9-4DD6-BBF2-63FB61BD086A%7dtf16382941_win32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89AE6E84E84FA6927D28281D0C8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6DABA-A386-4DCD-9E49-CD9E1AC3BF96}"/>
      </w:docPartPr>
      <w:docPartBody>
        <w:p w:rsidR="00000000" w:rsidRDefault="00206B6B">
          <w:pPr>
            <w:pStyle w:val="0889AE6E84E84FA6927D28281D0C8011"/>
          </w:pPr>
          <w:r>
            <w:t>Subtitle</w:t>
          </w:r>
        </w:p>
      </w:docPartBody>
    </w:docPart>
    <w:docPart>
      <w:docPartPr>
        <w:name w:val="E400D974011D4D0DA5A1F41CCEE15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BF40C-7B1E-4821-A2C8-687E7FF76B8D}"/>
      </w:docPartPr>
      <w:docPartBody>
        <w:p w:rsidR="00000000" w:rsidRDefault="00206B6B">
          <w:pPr>
            <w:pStyle w:val="E400D974011D4D0DA5A1F41CCEE15B70"/>
          </w:pPr>
          <w:r>
            <w:t>Title</w:t>
          </w:r>
        </w:p>
      </w:docPartBody>
    </w:docPart>
    <w:docPart>
      <w:docPartPr>
        <w:name w:val="B37100D59E484B7589615CD86123D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5D88A-D901-4E8B-A4D6-EB6820D32F98}"/>
      </w:docPartPr>
      <w:docPartBody>
        <w:p w:rsidR="00000000" w:rsidRDefault="00206B6B">
          <w:pPr>
            <w:pStyle w:val="B37100D59E484B7589615CD86123D101"/>
          </w:pPr>
          <w:r>
            <w:t>To get started right away, just click any placeholder text (such as this) and start typing to replace it with your own. Want to insert a picture from your files or add a shape? You got it! On the Insert tab of the ribbon, just tap the option you need.</w:t>
          </w:r>
        </w:p>
      </w:docPartBody>
    </w:docPart>
    <w:docPart>
      <w:docPartPr>
        <w:name w:val="21A9D4D10F0542599FBABF11A839F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33FCC-340F-49CF-8DDB-276779CFB766}"/>
      </w:docPartPr>
      <w:docPartBody>
        <w:p w:rsidR="00000000" w:rsidRDefault="00206B6B">
          <w:pPr>
            <w:pStyle w:val="21A9D4D10F0542599FBABF11A839F405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89AE6E84E84FA6927D28281D0C8011">
    <w:name w:val="0889AE6E84E84FA6927D28281D0C8011"/>
  </w:style>
  <w:style w:type="paragraph" w:customStyle="1" w:styleId="E400D974011D4D0DA5A1F41CCEE15B70">
    <w:name w:val="E400D974011D4D0DA5A1F41CCEE15B70"/>
  </w:style>
  <w:style w:type="paragraph" w:customStyle="1" w:styleId="B37100D59E484B7589615CD86123D101">
    <w:name w:val="B37100D59E484B7589615CD86123D101"/>
  </w:style>
  <w:style w:type="paragraph" w:customStyle="1" w:styleId="BBF98F9710DF48FD93209D93C145632F">
    <w:name w:val="BBF98F9710DF48FD93209D93C145632F"/>
  </w:style>
  <w:style w:type="paragraph" w:customStyle="1" w:styleId="F3D9E42E28EA4F099107156C7DFA57C8">
    <w:name w:val="F3D9E42E28EA4F099107156C7DFA57C8"/>
  </w:style>
  <w:style w:type="paragraph" w:customStyle="1" w:styleId="BE8550EAC4EC42B698052B9BA7821F61">
    <w:name w:val="BE8550EAC4EC42B698052B9BA7821F61"/>
  </w:style>
  <w:style w:type="paragraph" w:customStyle="1" w:styleId="7320B10953F149DA85E7A372CBE3B782">
    <w:name w:val="7320B10953F149DA85E7A372CBE3B782"/>
  </w:style>
  <w:style w:type="paragraph" w:customStyle="1" w:styleId="C78FAEF45B1B453F94BAA88952CD2A51">
    <w:name w:val="C78FAEF45B1B453F94BAA88952CD2A51"/>
  </w:style>
  <w:style w:type="paragraph" w:customStyle="1" w:styleId="B865042EB1564B3AAF26428AC4927803">
    <w:name w:val="B865042EB1564B3AAF26428AC4927803"/>
  </w:style>
  <w:style w:type="paragraph" w:customStyle="1" w:styleId="00067A0014974FB78C05FAC28C63A12A">
    <w:name w:val="00067A0014974FB78C05FAC28C63A12A"/>
  </w:style>
  <w:style w:type="paragraph" w:customStyle="1" w:styleId="21A9D4D10F0542599FBABF11A839F405">
    <w:name w:val="21A9D4D10F0542599FBABF11A839F4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49C00B-7157-41C4-85AC-3D9A13F0D5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E759650-68A0-438D-B2B0-7E776C860D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60867F-982E-44B7-9B27-8D6C5EA7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{7F34514E-CDE9-4DD6-BBF2-63FB61BD086A}tf16382941_win32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2023-03-21T07:03:00Z</dcterms:created>
  <dcterms:modified xsi:type="dcterms:W3CDTF">2023-03-21T07:13:00Z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